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70" w:rsidRDefault="0022259F" w:rsidP="0022259F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设计说明书</w:t>
      </w:r>
    </w:p>
    <w:p w:rsidR="0022259F" w:rsidRDefault="0022259F">
      <w:pPr>
        <w:rPr>
          <w:rFonts w:ascii="宋体" w:hAnsi="宋体"/>
        </w:rPr>
      </w:pPr>
    </w:p>
    <w:p w:rsidR="0022259F" w:rsidRDefault="0022259F">
      <w:pPr>
        <w:rPr>
          <w:rFonts w:ascii="宋体" w:hAnsi="宋体"/>
        </w:rPr>
      </w:pPr>
      <w:r>
        <w:rPr>
          <w:rFonts w:ascii="宋体" w:hAnsi="宋体" w:hint="eastAsia"/>
        </w:rPr>
        <w:t>版本记录：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1647"/>
        <w:gridCol w:w="2089"/>
      </w:tblGrid>
      <w:tr w:rsidR="00087D9D" w:rsidTr="006A7936">
        <w:tc>
          <w:tcPr>
            <w:tcW w:w="959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827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647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修改时间</w:t>
            </w:r>
          </w:p>
        </w:tc>
        <w:tc>
          <w:tcPr>
            <w:tcW w:w="2089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087D9D" w:rsidTr="006A7936">
        <w:tc>
          <w:tcPr>
            <w:tcW w:w="959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3827" w:type="dxa"/>
          </w:tcPr>
          <w:p w:rsidR="00087D9D" w:rsidRDefault="008955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647" w:type="dxa"/>
          </w:tcPr>
          <w:p w:rsidR="00087D9D" w:rsidRDefault="00EE482A" w:rsidP="00EE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2014/10</w:t>
            </w:r>
            <w:r w:rsidR="00087D9D"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2089" w:type="dxa"/>
          </w:tcPr>
          <w:p w:rsidR="00087D9D" w:rsidRDefault="00087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辛石磊</w:t>
            </w:r>
          </w:p>
        </w:tc>
      </w:tr>
    </w:tbl>
    <w:p w:rsidR="003C2AFA" w:rsidRDefault="003C2AFA">
      <w:pPr>
        <w:rPr>
          <w:rFonts w:ascii="宋体" w:hAnsi="宋体"/>
        </w:rPr>
      </w:pPr>
    </w:p>
    <w:p w:rsidR="0022259F" w:rsidRPr="0022259F" w:rsidRDefault="003C2AFA" w:rsidP="00063C83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bookmarkStart w:id="0" w:name="_GoBack"/>
    <w:bookmarkEnd w:id="0"/>
    <w:p w:rsidR="0091785B" w:rsidRDefault="000A59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lastRenderedPageBreak/>
        <w:fldChar w:fldCharType="begin"/>
      </w:r>
      <w:r w:rsidR="007018A5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401052766" w:history="1">
        <w:r w:rsidR="0091785B" w:rsidRPr="00A7301B">
          <w:rPr>
            <w:rStyle w:val="a3"/>
            <w:rFonts w:ascii="宋体" w:hAnsi="宋体"/>
            <w:noProof/>
          </w:rPr>
          <w:t>1</w:t>
        </w:r>
        <w:r w:rsidR="0091785B" w:rsidRPr="00A7301B">
          <w:rPr>
            <w:rStyle w:val="a3"/>
            <w:rFonts w:ascii="宋体" w:hAnsi="宋体" w:hint="eastAsia"/>
            <w:noProof/>
          </w:rPr>
          <w:t>．程序描述</w:t>
        </w:r>
        <w:r w:rsidR="0091785B">
          <w:rPr>
            <w:noProof/>
            <w:webHidden/>
          </w:rPr>
          <w:tab/>
        </w:r>
        <w:r w:rsidR="0091785B">
          <w:rPr>
            <w:noProof/>
            <w:webHidden/>
          </w:rPr>
          <w:fldChar w:fldCharType="begin"/>
        </w:r>
        <w:r w:rsidR="0091785B">
          <w:rPr>
            <w:noProof/>
            <w:webHidden/>
          </w:rPr>
          <w:instrText xml:space="preserve"> PAGEREF _Toc401052766 \h </w:instrText>
        </w:r>
        <w:r w:rsidR="0091785B">
          <w:rPr>
            <w:noProof/>
            <w:webHidden/>
          </w:rPr>
        </w:r>
        <w:r w:rsidR="0091785B">
          <w:rPr>
            <w:noProof/>
            <w:webHidden/>
          </w:rPr>
          <w:fldChar w:fldCharType="separate"/>
        </w:r>
        <w:r w:rsidR="0091785B">
          <w:rPr>
            <w:noProof/>
            <w:webHidden/>
          </w:rPr>
          <w:t>3</w:t>
        </w:r>
        <w:r w:rsidR="0091785B">
          <w:rPr>
            <w:noProof/>
            <w:webHidden/>
          </w:rPr>
          <w:fldChar w:fldCharType="end"/>
        </w:r>
      </w:hyperlink>
    </w:p>
    <w:p w:rsidR="0091785B" w:rsidRDefault="00917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67" w:history="1">
        <w:r w:rsidRPr="00A7301B">
          <w:rPr>
            <w:rStyle w:val="a3"/>
            <w:rFonts w:ascii="宋体" w:hAnsi="宋体"/>
            <w:noProof/>
          </w:rPr>
          <w:t>1.1</w:t>
        </w:r>
        <w:r w:rsidRPr="00A7301B">
          <w:rPr>
            <w:rStyle w:val="a3"/>
            <w:rFonts w:ascii="宋体" w:hAnsi="宋体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68" w:history="1">
        <w:r w:rsidRPr="00A7301B">
          <w:rPr>
            <w:rStyle w:val="a3"/>
            <w:rFonts w:ascii="宋体" w:hAnsi="宋体"/>
            <w:noProof/>
          </w:rPr>
          <w:t>1.2</w:t>
        </w:r>
        <w:r w:rsidRPr="00A7301B">
          <w:rPr>
            <w:rStyle w:val="a3"/>
            <w:rFonts w:ascii="宋体" w:hAnsi="宋体" w:hint="eastAsia"/>
            <w:noProof/>
          </w:rPr>
          <w:t>程序逻辑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69" w:history="1">
        <w:r w:rsidRPr="00A7301B">
          <w:rPr>
            <w:rStyle w:val="a3"/>
            <w:rFonts w:ascii="宋体" w:hAnsi="宋体"/>
            <w:noProof/>
          </w:rPr>
          <w:t>1.3</w:t>
        </w:r>
        <w:r w:rsidRPr="00A7301B">
          <w:rPr>
            <w:rStyle w:val="a3"/>
            <w:rFonts w:ascii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0" w:history="1">
        <w:r w:rsidRPr="00A7301B">
          <w:rPr>
            <w:rStyle w:val="a3"/>
            <w:rFonts w:ascii="宋体" w:hAnsi="宋体"/>
            <w:noProof/>
          </w:rPr>
          <w:t>1.3.1</w:t>
        </w:r>
        <w:r w:rsidRPr="00A7301B">
          <w:rPr>
            <w:rStyle w:val="a3"/>
            <w:rFonts w:ascii="宋体" w:hAnsi="宋体" w:hint="eastAsia"/>
            <w:noProof/>
          </w:rPr>
          <w:t>新增角色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1" w:history="1">
        <w:r w:rsidRPr="00A7301B">
          <w:rPr>
            <w:rStyle w:val="a3"/>
            <w:rFonts w:ascii="宋体" w:hAnsi="宋体"/>
            <w:noProof/>
          </w:rPr>
          <w:t>1.3.2</w:t>
        </w:r>
        <w:r w:rsidRPr="00A7301B">
          <w:rPr>
            <w:rStyle w:val="a3"/>
            <w:rFonts w:ascii="宋体" w:hAnsi="宋体" w:hint="eastAsia"/>
            <w:noProof/>
          </w:rPr>
          <w:t>新建角色与用户关系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2" w:history="1">
        <w:r w:rsidRPr="00A7301B">
          <w:rPr>
            <w:rStyle w:val="a3"/>
            <w:rFonts w:ascii="宋体" w:hAnsi="宋体"/>
            <w:noProof/>
          </w:rPr>
          <w:t>1.3.3</w:t>
        </w:r>
        <w:r w:rsidRPr="00A7301B">
          <w:rPr>
            <w:rStyle w:val="a3"/>
            <w:rFonts w:ascii="宋体" w:hAnsi="宋体" w:hint="eastAsia"/>
            <w:noProof/>
          </w:rPr>
          <w:t>新建角色与组关系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3" w:history="1">
        <w:r w:rsidRPr="00A7301B">
          <w:rPr>
            <w:rStyle w:val="a3"/>
            <w:rFonts w:ascii="宋体" w:hAnsi="宋体"/>
            <w:noProof/>
          </w:rPr>
          <w:t>1.4</w:t>
        </w:r>
        <w:r w:rsidRPr="00A7301B">
          <w:rPr>
            <w:rStyle w:val="a3"/>
            <w:rFonts w:ascii="宋体" w:hAnsi="宋体"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4" w:history="1">
        <w:r w:rsidRPr="00A7301B">
          <w:rPr>
            <w:rStyle w:val="a3"/>
            <w:rFonts w:ascii="宋体" w:hAnsi="宋体"/>
            <w:noProof/>
          </w:rPr>
          <w:t>1.4.1</w:t>
        </w:r>
        <w:r w:rsidRPr="00A7301B">
          <w:rPr>
            <w:rStyle w:val="a3"/>
            <w:rFonts w:ascii="宋体" w:hAnsi="宋体" w:hint="eastAsia"/>
            <w:noProof/>
          </w:rPr>
          <w:t>角色信息表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5" w:history="1">
        <w:r w:rsidRPr="00A7301B">
          <w:rPr>
            <w:rStyle w:val="a3"/>
            <w:rFonts w:ascii="宋体" w:hAnsi="宋体"/>
            <w:noProof/>
          </w:rPr>
          <w:t>1.4.2</w:t>
        </w:r>
        <w:r w:rsidRPr="00A7301B">
          <w:rPr>
            <w:rStyle w:val="a3"/>
            <w:rFonts w:ascii="宋体" w:hAnsi="宋体" w:hint="eastAsia"/>
            <w:noProof/>
          </w:rPr>
          <w:t>用户与角色关系表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785B" w:rsidRDefault="0091785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052776" w:history="1">
        <w:r w:rsidRPr="00A7301B">
          <w:rPr>
            <w:rStyle w:val="a3"/>
            <w:rFonts w:ascii="宋体" w:hAnsi="宋体"/>
            <w:noProof/>
          </w:rPr>
          <w:t>1.4.3</w:t>
        </w:r>
        <w:r w:rsidRPr="00A7301B">
          <w:rPr>
            <w:rStyle w:val="a3"/>
            <w:rFonts w:ascii="宋体" w:hAnsi="宋体" w:hint="eastAsia"/>
            <w:noProof/>
          </w:rPr>
          <w:t>用户与组关系表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_Toc401052776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AFA" w:rsidRDefault="000A5968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B1D70" w:rsidRDefault="003C2AFA" w:rsidP="00063C83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B1D70" w:rsidRDefault="00A4731F">
      <w:pPr>
        <w:pStyle w:val="1"/>
        <w:rPr>
          <w:rFonts w:ascii="宋体" w:hAnsi="宋体"/>
        </w:rPr>
      </w:pPr>
      <w:bookmarkStart w:id="1" w:name="_Toc401052766"/>
      <w:r>
        <w:rPr>
          <w:rFonts w:ascii="宋体" w:hAnsi="宋体" w:hint="eastAsia"/>
        </w:rPr>
        <w:lastRenderedPageBreak/>
        <w:t>1</w:t>
      </w:r>
      <w:r w:rsidR="007018A5">
        <w:rPr>
          <w:rFonts w:ascii="宋体" w:hAnsi="宋体" w:hint="eastAsia"/>
        </w:rPr>
        <w:t>．程序描述</w:t>
      </w:r>
      <w:bookmarkEnd w:id="1"/>
    </w:p>
    <w:p w:rsidR="001B1D70" w:rsidRDefault="00A4731F">
      <w:pPr>
        <w:pStyle w:val="2"/>
        <w:rPr>
          <w:rFonts w:ascii="宋体" w:eastAsia="宋体" w:hAnsi="宋体"/>
        </w:rPr>
      </w:pPr>
      <w:bookmarkStart w:id="2" w:name="_Toc401052767"/>
      <w:r>
        <w:rPr>
          <w:rFonts w:ascii="宋体" w:eastAsia="宋体" w:hAnsi="宋体" w:hint="eastAsia"/>
        </w:rPr>
        <w:t>1</w:t>
      </w:r>
      <w:r w:rsidR="007018A5">
        <w:rPr>
          <w:rFonts w:ascii="宋体" w:eastAsia="宋体" w:hAnsi="宋体" w:hint="eastAsia"/>
        </w:rPr>
        <w:t>.1功能</w:t>
      </w:r>
      <w:bookmarkEnd w:id="2"/>
    </w:p>
    <w:p w:rsidR="001B1D70" w:rsidRDefault="00A4731F">
      <w:pPr>
        <w:pStyle w:val="2"/>
        <w:rPr>
          <w:rFonts w:ascii="宋体" w:eastAsia="宋体" w:hAnsi="宋体"/>
        </w:rPr>
      </w:pPr>
      <w:bookmarkStart w:id="3" w:name="_Toc401052768"/>
      <w:r>
        <w:rPr>
          <w:rFonts w:ascii="宋体" w:eastAsia="宋体" w:hAnsi="宋体" w:hint="eastAsia"/>
        </w:rPr>
        <w:t>1</w:t>
      </w:r>
      <w:r w:rsidR="007018A5">
        <w:rPr>
          <w:rFonts w:ascii="宋体" w:eastAsia="宋体" w:hAnsi="宋体" w:hint="eastAsia"/>
        </w:rPr>
        <w:t>.</w:t>
      </w:r>
      <w:r w:rsidR="00F47D3E">
        <w:rPr>
          <w:rFonts w:ascii="宋体" w:eastAsia="宋体" w:hAnsi="宋体" w:hint="eastAsia"/>
        </w:rPr>
        <w:t>2</w:t>
      </w:r>
      <w:r w:rsidR="007018A5">
        <w:rPr>
          <w:rFonts w:ascii="宋体" w:eastAsia="宋体" w:hAnsi="宋体" w:hint="eastAsia"/>
        </w:rPr>
        <w:t>程序逻辑</w:t>
      </w:r>
      <w:bookmarkEnd w:id="3"/>
    </w:p>
    <w:p w:rsidR="00BF42CB" w:rsidRDefault="007461B9" w:rsidP="00BF42CB">
      <w:pPr>
        <w:rPr>
          <w:rFonts w:hint="eastAsia"/>
        </w:rPr>
      </w:pPr>
      <w:r>
        <w:object w:dxaOrig="15108" w:dyaOrig="5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4.25pt" o:ole="">
            <v:imagedata r:id="rId9" o:title=""/>
          </v:shape>
          <o:OLEObject Type="Embed" ProgID="Visio.Drawing.11" ShapeID="_x0000_i1025" DrawAspect="Content" ObjectID="_1474794617" r:id="rId10"/>
        </w:object>
      </w:r>
    </w:p>
    <w:p w:rsidR="0091785B" w:rsidRDefault="0091785B" w:rsidP="007461B9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新建角色保存在</w:t>
      </w:r>
      <w:r>
        <w:rPr>
          <w:rFonts w:hint="eastAsia"/>
        </w:rPr>
        <w:t>roles</w:t>
      </w:r>
      <w:r>
        <w:rPr>
          <w:rFonts w:hint="eastAsia"/>
        </w:rPr>
        <w:t>表中。</w:t>
      </w:r>
    </w:p>
    <w:p w:rsidR="007461B9" w:rsidRDefault="007461B9" w:rsidP="007461B9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角色与用户表关系，通过</w:t>
      </w:r>
      <w:r>
        <w:rPr>
          <w:rFonts w:hint="eastAsia"/>
        </w:rPr>
        <w:t>authorities</w:t>
      </w:r>
      <w:r>
        <w:rPr>
          <w:rFonts w:hint="eastAsia"/>
        </w:rPr>
        <w:t>表进行关联。</w:t>
      </w:r>
    </w:p>
    <w:p w:rsidR="007461B9" w:rsidRPr="007461B9" w:rsidRDefault="007461B9" w:rsidP="007461B9">
      <w:pPr>
        <w:pStyle w:val="a8"/>
        <w:numPr>
          <w:ilvl w:val="0"/>
          <w:numId w:val="2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角色与组表关系，通过group_authorities表进行关联。</w:t>
      </w:r>
    </w:p>
    <w:p w:rsidR="001B1D70" w:rsidRDefault="00A4731F">
      <w:pPr>
        <w:pStyle w:val="2"/>
        <w:rPr>
          <w:rFonts w:ascii="宋体" w:eastAsia="宋体" w:hAnsi="宋体"/>
        </w:rPr>
      </w:pPr>
      <w:bookmarkStart w:id="4" w:name="_Toc401052769"/>
      <w:r>
        <w:rPr>
          <w:rFonts w:ascii="宋体" w:eastAsia="宋体" w:hAnsi="宋体" w:hint="eastAsia"/>
        </w:rPr>
        <w:t>1</w:t>
      </w:r>
      <w:r w:rsidR="007018A5">
        <w:rPr>
          <w:rFonts w:ascii="宋体" w:eastAsia="宋体" w:hAnsi="宋体" w:hint="eastAsia"/>
        </w:rPr>
        <w:t>.</w:t>
      </w:r>
      <w:r w:rsidR="00F47D3E">
        <w:rPr>
          <w:rFonts w:ascii="宋体" w:eastAsia="宋体" w:hAnsi="宋体" w:hint="eastAsia"/>
        </w:rPr>
        <w:t>3</w:t>
      </w:r>
      <w:r w:rsidR="007018A5">
        <w:rPr>
          <w:rFonts w:ascii="宋体" w:eastAsia="宋体" w:hAnsi="宋体" w:hint="eastAsia"/>
        </w:rPr>
        <w:t>接口</w:t>
      </w:r>
      <w:bookmarkEnd w:id="4"/>
    </w:p>
    <w:p w:rsidR="00FA4BBC" w:rsidRDefault="00A4731F" w:rsidP="006734C7">
      <w:pPr>
        <w:pStyle w:val="3"/>
        <w:rPr>
          <w:rFonts w:ascii="宋体" w:hAnsi="宋体"/>
        </w:rPr>
      </w:pPr>
      <w:bookmarkStart w:id="5" w:name="_Toc401052770"/>
      <w:r>
        <w:rPr>
          <w:rFonts w:ascii="宋体" w:hAnsi="宋体" w:hint="eastAsia"/>
        </w:rPr>
        <w:t>1</w:t>
      </w:r>
      <w:r w:rsidR="00FA4BBC">
        <w:rPr>
          <w:rFonts w:ascii="宋体" w:hAnsi="宋体" w:hint="eastAsia"/>
        </w:rPr>
        <w:t>.</w:t>
      </w:r>
      <w:r w:rsidR="00F47D3E">
        <w:rPr>
          <w:rFonts w:ascii="宋体" w:hAnsi="宋体" w:hint="eastAsia"/>
        </w:rPr>
        <w:t>3</w:t>
      </w:r>
      <w:r w:rsidR="00FA4BBC">
        <w:rPr>
          <w:rFonts w:ascii="宋体" w:hAnsi="宋体" w:hint="eastAsia"/>
        </w:rPr>
        <w:t>.</w:t>
      </w:r>
      <w:r w:rsidR="00C24B84">
        <w:rPr>
          <w:rFonts w:ascii="宋体" w:hAnsi="宋体" w:hint="eastAsia"/>
        </w:rPr>
        <w:t>1</w:t>
      </w:r>
      <w:r w:rsidR="007461B9">
        <w:rPr>
          <w:rFonts w:ascii="宋体" w:hAnsi="宋体" w:hint="eastAsia"/>
        </w:rPr>
        <w:t>新增角色</w:t>
      </w:r>
      <w:bookmarkEnd w:id="5"/>
    </w:p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支持格式</w:t>
      </w:r>
    </w:p>
    <w:p w:rsidR="00B10D9E" w:rsidRDefault="00B10D9E" w:rsidP="00B10D9E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B10D9E" w:rsidRDefault="00B10D9E" w:rsidP="00B10D9E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5000" w:type="pct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731"/>
        <w:gridCol w:w="711"/>
        <w:gridCol w:w="5336"/>
      </w:tblGrid>
      <w:tr w:rsidR="00B10D9E" w:rsidTr="00C24B84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10D9E" w:rsidRDefault="00B10D9E" w:rsidP="002524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10D9E" w:rsidRDefault="00B10D9E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10D9E" w:rsidRDefault="00B10D9E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10D9E" w:rsidRDefault="00B10D9E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10D9E" w:rsidTr="00C24B84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10D9E" w:rsidRPr="00286CFE" w:rsidRDefault="00C24B84" w:rsidP="002524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10D9E" w:rsidRPr="00252455" w:rsidRDefault="00B10D9E" w:rsidP="00873CD1">
            <w:pPr>
              <w:spacing w:line="300" w:lineRule="atLeast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2455">
              <w:rPr>
                <w:rFonts w:ascii="Arial" w:hAnsi="Arial" w:cs="Arial" w:hint="eastAsia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10D9E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角色名称</w:t>
            </w:r>
          </w:p>
        </w:tc>
      </w:tr>
    </w:tbl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lastRenderedPageBreak/>
        <w:t>注意事项</w:t>
      </w:r>
    </w:p>
    <w:p w:rsidR="00B10D9E" w:rsidRDefault="00C24B84" w:rsidP="00B10D9E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角色名称保证唯一性</w:t>
      </w:r>
      <w:r w:rsidR="00B10D9E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返回结果</w:t>
      </w:r>
    </w:p>
    <w:p w:rsidR="00B10D9E" w:rsidRDefault="00B10D9E" w:rsidP="00B10D9E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B10D9E" w:rsidRDefault="00B10D9E" w:rsidP="00B10D9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B10D9E" w:rsidRDefault="00B10D9E" w:rsidP="00B10D9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r w:rsidR="00C24B84">
        <w:rPr>
          <w:rFonts w:hint="eastAsia"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": "</w:t>
      </w: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",</w:t>
      </w:r>
    </w:p>
    <w:p w:rsidR="00B10D9E" w:rsidRDefault="00B10D9E" w:rsidP="002524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 w:rsidR="00C24B84">
        <w:rPr>
          <w:rFonts w:hint="eastAsia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": "</w:t>
      </w:r>
      <w:r w:rsidR="00C24B84" w:rsidRPr="00C24B84">
        <w:rPr>
          <w:color w:val="000000"/>
          <w:sz w:val="18"/>
          <w:szCs w:val="18"/>
        </w:rPr>
        <w:t>ROLE_USER</w:t>
      </w:r>
      <w:r>
        <w:rPr>
          <w:color w:val="000000"/>
          <w:sz w:val="18"/>
          <w:szCs w:val="18"/>
        </w:rPr>
        <w:t>",</w:t>
      </w:r>
    </w:p>
    <w:p w:rsidR="00D45793" w:rsidRDefault="00D45793" w:rsidP="00D457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 w:rsidR="00C24B84" w:rsidRPr="00C24B84">
        <w:rPr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>": "</w:t>
      </w:r>
      <w:r w:rsidR="00C24B84">
        <w:rPr>
          <w:rFonts w:hint="eastAsia"/>
          <w:color w:val="000000"/>
          <w:sz w:val="18"/>
          <w:szCs w:val="18"/>
        </w:rPr>
        <w:t>Test</w:t>
      </w:r>
      <w:r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</w:p>
    <w:p w:rsidR="00C24B84" w:rsidRDefault="00C24B84" w:rsidP="00C24B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 w:rsidRPr="00C24B84">
        <w:rPr>
          <w:color w:val="000000"/>
          <w:sz w:val="18"/>
          <w:szCs w:val="18"/>
        </w:rPr>
        <w:t>created_at</w:t>
      </w:r>
      <w:r>
        <w:rPr>
          <w:color w:val="000000"/>
          <w:sz w:val="18"/>
          <w:szCs w:val="18"/>
        </w:rPr>
        <w:t>": "</w:t>
      </w:r>
      <w:r w:rsidRPr="00C24B84">
        <w:rPr>
          <w:color w:val="000000"/>
          <w:sz w:val="18"/>
          <w:szCs w:val="18"/>
        </w:rPr>
        <w:t>2014-10-11 17:21:22</w:t>
      </w:r>
      <w:r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</w:p>
    <w:p w:rsidR="00D45793" w:rsidRDefault="00D45793" w:rsidP="00D457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 w:rsidR="00C24B84" w:rsidRPr="00C24B84">
        <w:rPr>
          <w:color w:val="000000"/>
          <w:sz w:val="18"/>
          <w:szCs w:val="18"/>
        </w:rPr>
        <w:t>updated_at</w:t>
      </w:r>
      <w:r>
        <w:rPr>
          <w:color w:val="000000"/>
          <w:sz w:val="18"/>
          <w:szCs w:val="18"/>
        </w:rPr>
        <w:t>": "</w:t>
      </w:r>
      <w:r w:rsidR="00C24B84" w:rsidRPr="00C24B84">
        <w:rPr>
          <w:color w:val="000000"/>
          <w:sz w:val="18"/>
          <w:szCs w:val="18"/>
        </w:rPr>
        <w:t>2014-10-11 17:21:22</w:t>
      </w:r>
      <w:r>
        <w:rPr>
          <w:color w:val="000000"/>
          <w:sz w:val="18"/>
          <w:szCs w:val="18"/>
        </w:rPr>
        <w:t>"</w:t>
      </w:r>
    </w:p>
    <w:p w:rsidR="00B10D9E" w:rsidRDefault="00B10D9E" w:rsidP="00B10D9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B10D9E" w:rsidRDefault="00B10D9E" w:rsidP="00B10D9E">
      <w:pPr>
        <w:rPr>
          <w:rFonts w:ascii="宋体" w:hAnsi="宋体" w:cs="宋体"/>
          <w:sz w:val="24"/>
        </w:rPr>
      </w:pPr>
    </w:p>
    <w:p w:rsidR="00B10D9E" w:rsidRDefault="00B10D9E" w:rsidP="00B10D9E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258"/>
        <w:gridCol w:w="5033"/>
      </w:tblGrid>
      <w:tr w:rsidR="00B10D9E" w:rsidTr="00873CD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10D9E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C24B84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10D9E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C24B84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B10D9E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10D9E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角色名称</w:t>
            </w:r>
          </w:p>
        </w:tc>
      </w:tr>
      <w:tr w:rsidR="00252455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52455" w:rsidRDefault="00C24B84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52455" w:rsidRDefault="00252455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52455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描述</w:t>
            </w:r>
          </w:p>
        </w:tc>
      </w:tr>
      <w:tr w:rsidR="00C24B84" w:rsidTr="009B41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24B84" w:rsidRPr="00252455" w:rsidRDefault="00C24B84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24B84" w:rsidRDefault="00C24B84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24B84" w:rsidRPr="00D23EE3" w:rsidRDefault="00C24B84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新建日期</w:t>
            </w:r>
          </w:p>
        </w:tc>
      </w:tr>
      <w:tr w:rsidR="00D45793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45793" w:rsidRPr="00252455" w:rsidRDefault="00C24B84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45793" w:rsidRDefault="00D45793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45793" w:rsidRPr="00D23EE3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更新日期</w:t>
            </w:r>
          </w:p>
        </w:tc>
      </w:tr>
    </w:tbl>
    <w:p w:rsidR="00383A36" w:rsidRDefault="00A4731F" w:rsidP="00383A36">
      <w:pPr>
        <w:pStyle w:val="3"/>
        <w:rPr>
          <w:rFonts w:ascii="宋体" w:hAnsi="宋体"/>
        </w:rPr>
      </w:pPr>
      <w:bookmarkStart w:id="6" w:name="_Toc401052771"/>
      <w:r>
        <w:rPr>
          <w:rFonts w:ascii="宋体" w:hAnsi="宋体" w:hint="eastAsia"/>
        </w:rPr>
        <w:t>1</w:t>
      </w:r>
      <w:r w:rsidR="00383A36">
        <w:rPr>
          <w:rFonts w:ascii="宋体" w:hAnsi="宋体" w:hint="eastAsia"/>
        </w:rPr>
        <w:t>.3.</w:t>
      </w:r>
      <w:r w:rsidR="00C24B84">
        <w:rPr>
          <w:rFonts w:ascii="宋体" w:hAnsi="宋体" w:hint="eastAsia"/>
        </w:rPr>
        <w:t>2新建角色与用户关系</w:t>
      </w:r>
      <w:bookmarkEnd w:id="6"/>
    </w:p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支持格式</w:t>
      </w:r>
    </w:p>
    <w:p w:rsidR="0089552A" w:rsidRDefault="0089552A" w:rsidP="0089552A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89552A" w:rsidRDefault="0089552A" w:rsidP="0089552A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5000" w:type="pct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731"/>
        <w:gridCol w:w="711"/>
        <w:gridCol w:w="5336"/>
      </w:tblGrid>
      <w:tr w:rsidR="0089552A" w:rsidTr="002E1913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89552A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89552A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89552A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89552A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9552A" w:rsidTr="002E1913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C24B84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C24B84" w:rsidP="00873CD1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52455">
              <w:rPr>
                <w:rFonts w:ascii="Arial" w:hAnsi="Arial" w:cs="Arial" w:hint="eastAsia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用户名称</w:t>
            </w:r>
          </w:p>
        </w:tc>
      </w:tr>
      <w:tr w:rsidR="0089552A" w:rsidTr="002E1913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C24B84" w:rsidP="00873C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authority</w:t>
            </w: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552A" w:rsidRDefault="00C24B84" w:rsidP="00873CD1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52455">
              <w:rPr>
                <w:rFonts w:ascii="Arial" w:hAnsi="Arial" w:cs="Arial" w:hint="eastAsia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B84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角色名称</w:t>
            </w:r>
          </w:p>
        </w:tc>
      </w:tr>
    </w:tbl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lastRenderedPageBreak/>
        <w:t>注意事项</w:t>
      </w:r>
    </w:p>
    <w:p w:rsidR="0089552A" w:rsidRDefault="00C24D83" w:rsidP="0089552A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用户名称和角色名称都有唯一性</w:t>
      </w:r>
      <w:r w:rsidR="0089552A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返回结果</w:t>
      </w:r>
    </w:p>
    <w:p w:rsidR="0089552A" w:rsidRDefault="0089552A" w:rsidP="0089552A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89552A" w:rsidRDefault="0089552A" w:rsidP="0089552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89552A" w:rsidRDefault="0089552A" w:rsidP="0089552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r w:rsidR="00C24D83">
        <w:rPr>
          <w:rFonts w:hint="eastAsia"/>
          <w:color w:val="000000"/>
          <w:sz w:val="18"/>
          <w:szCs w:val="18"/>
        </w:rPr>
        <w:t>username</w:t>
      </w:r>
      <w:r>
        <w:rPr>
          <w:color w:val="000000"/>
          <w:sz w:val="18"/>
          <w:szCs w:val="18"/>
        </w:rPr>
        <w:t>": "</w:t>
      </w:r>
      <w:r w:rsidR="00C24D83">
        <w:rPr>
          <w:rFonts w:hint="eastAsia"/>
          <w:color w:val="000000"/>
          <w:sz w:val="18"/>
          <w:szCs w:val="18"/>
        </w:rPr>
        <w:t>admin</w:t>
      </w:r>
      <w:r>
        <w:rPr>
          <w:color w:val="000000"/>
          <w:sz w:val="18"/>
          <w:szCs w:val="18"/>
        </w:rPr>
        <w:t>",</w:t>
      </w:r>
    </w:p>
    <w:p w:rsidR="00D45793" w:rsidRDefault="0089552A" w:rsidP="00C24D8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 w:rsidR="00C24D83">
        <w:rPr>
          <w:rFonts w:hint="eastAsia"/>
          <w:color w:val="000000"/>
          <w:sz w:val="18"/>
          <w:szCs w:val="18"/>
        </w:rPr>
        <w:t>authority</w:t>
      </w:r>
      <w:r>
        <w:rPr>
          <w:color w:val="000000"/>
          <w:sz w:val="18"/>
          <w:szCs w:val="18"/>
        </w:rPr>
        <w:t>": "</w:t>
      </w:r>
      <w:r w:rsidR="00C24D83" w:rsidRPr="00C24D83">
        <w:rPr>
          <w:color w:val="000000"/>
          <w:sz w:val="18"/>
          <w:szCs w:val="18"/>
        </w:rPr>
        <w:t>ROLE_ADMIN</w:t>
      </w:r>
      <w:r>
        <w:rPr>
          <w:color w:val="000000"/>
          <w:sz w:val="18"/>
          <w:szCs w:val="18"/>
        </w:rPr>
        <w:t>"</w:t>
      </w:r>
    </w:p>
    <w:p w:rsidR="0089552A" w:rsidRDefault="0089552A" w:rsidP="0089552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89552A" w:rsidRDefault="0089552A" w:rsidP="0089552A">
      <w:pPr>
        <w:rPr>
          <w:rFonts w:ascii="宋体" w:hAnsi="宋体" w:cs="宋体"/>
          <w:sz w:val="24"/>
        </w:rPr>
      </w:pPr>
    </w:p>
    <w:p w:rsidR="0089552A" w:rsidRDefault="0089552A" w:rsidP="0089552A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258"/>
        <w:gridCol w:w="5033"/>
      </w:tblGrid>
      <w:tr w:rsidR="0089552A" w:rsidTr="00873CD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9552A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D83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D83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89552A" w:rsidTr="00873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D83" w:rsidP="00873C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authority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89552A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552A" w:rsidRDefault="00C24D83" w:rsidP="00873CD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</w:t>
            </w:r>
          </w:p>
        </w:tc>
      </w:tr>
    </w:tbl>
    <w:p w:rsidR="008C0345" w:rsidRDefault="008C0345" w:rsidP="008C0345">
      <w:pPr>
        <w:pStyle w:val="3"/>
        <w:rPr>
          <w:rFonts w:ascii="宋体" w:hAnsi="宋体"/>
        </w:rPr>
      </w:pPr>
      <w:bookmarkStart w:id="7" w:name="_Toc401052772"/>
      <w:r>
        <w:rPr>
          <w:rFonts w:ascii="宋体" w:hAnsi="宋体" w:hint="eastAsia"/>
        </w:rPr>
        <w:t>1.3.</w:t>
      </w:r>
      <w:r>
        <w:rPr>
          <w:rFonts w:ascii="宋体" w:hAnsi="宋体" w:hint="eastAsia"/>
        </w:rPr>
        <w:t>3新建角色与组</w:t>
      </w:r>
      <w:r>
        <w:rPr>
          <w:rFonts w:ascii="宋体" w:hAnsi="宋体" w:hint="eastAsia"/>
        </w:rPr>
        <w:t>关系</w:t>
      </w:r>
      <w:bookmarkEnd w:id="7"/>
    </w:p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支持格式</w:t>
      </w:r>
    </w:p>
    <w:p w:rsidR="008C0345" w:rsidRDefault="008C0345" w:rsidP="008C0345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8C0345" w:rsidRDefault="008C0345" w:rsidP="008C0345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5000" w:type="pct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731"/>
        <w:gridCol w:w="711"/>
        <w:gridCol w:w="5336"/>
      </w:tblGrid>
      <w:tr w:rsidR="008C0345" w:rsidTr="009B4179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C0345" w:rsidTr="009B4179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C034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group_id</w:t>
            </w: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52455">
              <w:rPr>
                <w:rFonts w:ascii="Arial" w:hAnsi="Arial" w:cs="Arial" w:hint="eastAsia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组标识</w:t>
            </w:r>
          </w:p>
        </w:tc>
      </w:tr>
      <w:tr w:rsidR="008C0345" w:rsidTr="009B4179">
        <w:trPr>
          <w:jc w:val="center"/>
        </w:trPr>
        <w:tc>
          <w:tcPr>
            <w:tcW w:w="9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24B8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authority</w:t>
            </w:r>
          </w:p>
        </w:tc>
        <w:tc>
          <w:tcPr>
            <w:tcW w:w="4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C0345" w:rsidRDefault="008C0345" w:rsidP="009B417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52455">
              <w:rPr>
                <w:rFonts w:ascii="Arial" w:hAnsi="Arial" w:cs="Arial" w:hint="eastAsia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角色名称</w:t>
            </w:r>
          </w:p>
        </w:tc>
      </w:tr>
    </w:tbl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注意事项</w:t>
      </w:r>
    </w:p>
    <w:p w:rsidR="008C0345" w:rsidRDefault="008C0345" w:rsidP="008C0345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组标识</w:t>
      </w:r>
      <w:r>
        <w:rPr>
          <w:rFonts w:ascii="Arial" w:hAnsi="Arial" w:cs="Arial" w:hint="eastAsia"/>
          <w:color w:val="333333"/>
          <w:sz w:val="18"/>
          <w:szCs w:val="18"/>
        </w:rPr>
        <w:t>和角色名称都有唯一性。</w:t>
      </w:r>
    </w:p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返回结果</w:t>
      </w:r>
    </w:p>
    <w:p w:rsidR="008C0345" w:rsidRDefault="008C0345" w:rsidP="008C0345">
      <w:pPr>
        <w:pStyle w:val="aa"/>
        <w:shd w:val="clear" w:color="auto" w:fill="FFFFFF"/>
        <w:spacing w:before="0" w:beforeAutospacing="0" w:after="0" w:afterAutospacing="0" w:line="300" w:lineRule="atLeast"/>
        <w:ind w:left="8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8C0345" w:rsidRDefault="008C0345" w:rsidP="008C03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{</w:t>
      </w:r>
    </w:p>
    <w:p w:rsidR="008C0345" w:rsidRDefault="008C0345" w:rsidP="008C03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</w:t>
      </w:r>
      <w:r>
        <w:rPr>
          <w:rFonts w:hint="eastAsia"/>
          <w:color w:val="000000"/>
          <w:sz w:val="18"/>
          <w:szCs w:val="18"/>
        </w:rPr>
        <w:t>group_id</w:t>
      </w:r>
      <w:r>
        <w:rPr>
          <w:color w:val="000000"/>
          <w:sz w:val="18"/>
          <w:szCs w:val="18"/>
        </w:rPr>
        <w:t>": "</w:t>
      </w: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",</w:t>
      </w:r>
    </w:p>
    <w:p w:rsidR="008C0345" w:rsidRDefault="008C0345" w:rsidP="008C03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authority</w:t>
      </w:r>
      <w:r>
        <w:rPr>
          <w:color w:val="000000"/>
          <w:sz w:val="18"/>
          <w:szCs w:val="18"/>
        </w:rPr>
        <w:t>": "</w:t>
      </w:r>
      <w:r w:rsidRPr="00C24D83">
        <w:rPr>
          <w:color w:val="000000"/>
          <w:sz w:val="18"/>
          <w:szCs w:val="18"/>
        </w:rPr>
        <w:t>ROLE_ADMIN</w:t>
      </w:r>
      <w:r>
        <w:rPr>
          <w:color w:val="000000"/>
          <w:sz w:val="18"/>
          <w:szCs w:val="18"/>
        </w:rPr>
        <w:t>"</w:t>
      </w:r>
    </w:p>
    <w:p w:rsidR="008C0345" w:rsidRDefault="008C0345" w:rsidP="008C03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8C0345" w:rsidRDefault="008C0345" w:rsidP="008C0345">
      <w:pPr>
        <w:rPr>
          <w:rFonts w:ascii="宋体" w:hAnsi="宋体" w:cs="宋体"/>
          <w:sz w:val="24"/>
        </w:rPr>
      </w:pPr>
    </w:p>
    <w:p w:rsidR="008C0345" w:rsidRDefault="008C0345" w:rsidP="008C0345">
      <w:pPr>
        <w:pStyle w:val="4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258"/>
        <w:gridCol w:w="5033"/>
      </w:tblGrid>
      <w:tr w:rsidR="008C0345" w:rsidTr="009B4179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C0345" w:rsidTr="009B41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5804A3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5804A3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5804A3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组标识</w:t>
            </w:r>
          </w:p>
        </w:tc>
      </w:tr>
      <w:tr w:rsidR="008C0345" w:rsidTr="009B41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authority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C0345" w:rsidRDefault="008C0345" w:rsidP="009B417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角色名</w:t>
            </w:r>
          </w:p>
        </w:tc>
      </w:tr>
    </w:tbl>
    <w:p w:rsidR="008C0345" w:rsidRDefault="008C0345" w:rsidP="008C0345">
      <w:pPr>
        <w:rPr>
          <w:rFonts w:ascii="宋体" w:hAnsi="宋体" w:cs="宋体"/>
          <w:sz w:val="24"/>
        </w:rPr>
      </w:pPr>
    </w:p>
    <w:p w:rsidR="00305A54" w:rsidRDefault="00A4731F" w:rsidP="00154839">
      <w:pPr>
        <w:pStyle w:val="2"/>
        <w:rPr>
          <w:rFonts w:ascii="宋体" w:eastAsia="宋体" w:hAnsi="宋体"/>
        </w:rPr>
      </w:pPr>
      <w:bookmarkStart w:id="8" w:name="_Toc401052773"/>
      <w:r>
        <w:rPr>
          <w:rFonts w:ascii="宋体" w:eastAsia="宋体" w:hAnsi="宋体" w:hint="eastAsia"/>
        </w:rPr>
        <w:t>1</w:t>
      </w:r>
      <w:r w:rsidR="00305A54">
        <w:rPr>
          <w:rFonts w:ascii="宋体" w:eastAsia="宋体" w:hAnsi="宋体" w:hint="eastAsia"/>
        </w:rPr>
        <w:t>.4数据结构</w:t>
      </w:r>
      <w:bookmarkEnd w:id="8"/>
    </w:p>
    <w:p w:rsidR="00154839" w:rsidRDefault="00A4731F" w:rsidP="00154839">
      <w:pPr>
        <w:pStyle w:val="3"/>
        <w:rPr>
          <w:rFonts w:ascii="宋体" w:hAnsi="宋体"/>
        </w:rPr>
      </w:pPr>
      <w:bookmarkStart w:id="9" w:name="_Toc401052774"/>
      <w:r>
        <w:rPr>
          <w:rFonts w:ascii="宋体" w:hAnsi="宋体" w:hint="eastAsia"/>
        </w:rPr>
        <w:t>1</w:t>
      </w:r>
      <w:r w:rsidR="00154839">
        <w:rPr>
          <w:rFonts w:ascii="宋体" w:hAnsi="宋体" w:hint="eastAsia"/>
        </w:rPr>
        <w:t>.4.1</w:t>
      </w:r>
      <w:r w:rsidR="00C24D83">
        <w:rPr>
          <w:rFonts w:ascii="宋体" w:hAnsi="宋体" w:hint="eastAsia"/>
        </w:rPr>
        <w:t>角色</w:t>
      </w:r>
      <w:r w:rsidR="00154839">
        <w:rPr>
          <w:rFonts w:ascii="宋体" w:hAnsi="宋体" w:hint="eastAsia"/>
        </w:rPr>
        <w:t>信息</w:t>
      </w:r>
      <w:r w:rsidR="0022259F">
        <w:rPr>
          <w:rFonts w:ascii="宋体" w:hAnsi="宋体" w:hint="eastAsia"/>
        </w:rPr>
        <w:t>表</w:t>
      </w:r>
      <w:bookmarkEnd w:id="9"/>
    </w:p>
    <w:p w:rsidR="00D85094" w:rsidRPr="00D85094" w:rsidRDefault="00C24D83" w:rsidP="00D85094">
      <w:r>
        <w:rPr>
          <w:rFonts w:hint="eastAsia"/>
        </w:rPr>
        <w:t>roles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3"/>
        <w:gridCol w:w="2060"/>
        <w:gridCol w:w="1767"/>
        <w:gridCol w:w="2142"/>
      </w:tblGrid>
      <w:tr w:rsidR="00022BBB" w:rsidTr="00A71B4D">
        <w:tc>
          <w:tcPr>
            <w:tcW w:w="2553" w:type="dxa"/>
          </w:tcPr>
          <w:p w:rsidR="00022BBB" w:rsidRPr="003E0B8C" w:rsidRDefault="00022BBB" w:rsidP="00A71B4D"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:rsidR="00022BBB" w:rsidRDefault="00022BBB" w:rsidP="00A71B4D">
            <w:r>
              <w:rPr>
                <w:rFonts w:hint="eastAsia"/>
              </w:rPr>
              <w:t>字段类型</w:t>
            </w:r>
          </w:p>
        </w:tc>
        <w:tc>
          <w:tcPr>
            <w:tcW w:w="1767" w:type="dxa"/>
          </w:tcPr>
          <w:p w:rsidR="00022BBB" w:rsidRPr="00752605" w:rsidRDefault="00022BBB" w:rsidP="00A71B4D">
            <w:r>
              <w:rPr>
                <w:rFonts w:hint="eastAsia"/>
              </w:rPr>
              <w:t>长度</w:t>
            </w:r>
          </w:p>
        </w:tc>
        <w:tc>
          <w:tcPr>
            <w:tcW w:w="2142" w:type="dxa"/>
          </w:tcPr>
          <w:p w:rsidR="00022BBB" w:rsidRPr="00752605" w:rsidRDefault="00022BBB" w:rsidP="00A71B4D">
            <w:r w:rsidRPr="00752605">
              <w:rPr>
                <w:rFonts w:hint="eastAsia"/>
              </w:rPr>
              <w:t>描述</w:t>
            </w:r>
          </w:p>
        </w:tc>
      </w:tr>
      <w:tr w:rsidR="00022BBB" w:rsidTr="00A71B4D">
        <w:tc>
          <w:tcPr>
            <w:tcW w:w="2553" w:type="dxa"/>
          </w:tcPr>
          <w:p w:rsidR="00022BBB" w:rsidRPr="007F3772" w:rsidRDefault="00022BBB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i</w:t>
            </w:r>
            <w:r w:rsidRPr="007F37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</w:t>
            </w:r>
          </w:p>
        </w:tc>
        <w:tc>
          <w:tcPr>
            <w:tcW w:w="2060" w:type="dxa"/>
          </w:tcPr>
          <w:p w:rsidR="00022BBB" w:rsidRPr="00143BB8" w:rsidRDefault="00C24D83" w:rsidP="00A71B4D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67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10</w:t>
            </w:r>
          </w:p>
        </w:tc>
        <w:tc>
          <w:tcPr>
            <w:tcW w:w="2142" w:type="dxa"/>
          </w:tcPr>
          <w:p w:rsidR="00022BBB" w:rsidRPr="00752605" w:rsidRDefault="00022BBB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 w:rsidRPr="0075260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唯一标识</w:t>
            </w:r>
          </w:p>
        </w:tc>
      </w:tr>
      <w:tr w:rsidR="00022BBB" w:rsidTr="00A71B4D">
        <w:tc>
          <w:tcPr>
            <w:tcW w:w="2553" w:type="dxa"/>
          </w:tcPr>
          <w:p w:rsidR="00022BBB" w:rsidRPr="009017FC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name</w:t>
            </w:r>
          </w:p>
        </w:tc>
        <w:tc>
          <w:tcPr>
            <w:tcW w:w="2060" w:type="dxa"/>
          </w:tcPr>
          <w:p w:rsidR="00022BBB" w:rsidRPr="00143BB8" w:rsidRDefault="00022BBB" w:rsidP="00A71B4D">
            <w:r w:rsidRPr="00143B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67" w:type="dxa"/>
          </w:tcPr>
          <w:p w:rsidR="00022BBB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255</w:t>
            </w:r>
          </w:p>
        </w:tc>
        <w:tc>
          <w:tcPr>
            <w:tcW w:w="2142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角色名称</w:t>
            </w:r>
          </w:p>
        </w:tc>
      </w:tr>
      <w:tr w:rsidR="00022BBB" w:rsidTr="00A71B4D">
        <w:tc>
          <w:tcPr>
            <w:tcW w:w="2553" w:type="dxa"/>
          </w:tcPr>
          <w:p w:rsidR="00022BBB" w:rsidRPr="007F3772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60" w:type="dxa"/>
          </w:tcPr>
          <w:p w:rsidR="00022BBB" w:rsidRPr="00143BB8" w:rsidRDefault="00022BBB" w:rsidP="00A71B4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43BB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67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5</w:t>
            </w:r>
            <w:r w:rsidR="00022BBB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00</w:t>
            </w:r>
          </w:p>
        </w:tc>
        <w:tc>
          <w:tcPr>
            <w:tcW w:w="2142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描述</w:t>
            </w:r>
          </w:p>
        </w:tc>
      </w:tr>
      <w:tr w:rsidR="00022BBB" w:rsidTr="00A71B4D">
        <w:tc>
          <w:tcPr>
            <w:tcW w:w="2553" w:type="dxa"/>
          </w:tcPr>
          <w:p w:rsidR="00022BBB" w:rsidRPr="007F3772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created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_at</w:t>
            </w:r>
          </w:p>
        </w:tc>
        <w:tc>
          <w:tcPr>
            <w:tcW w:w="2060" w:type="dxa"/>
          </w:tcPr>
          <w:p w:rsidR="00022BBB" w:rsidRPr="00143BB8" w:rsidRDefault="00C24D83" w:rsidP="00A71B4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67" w:type="dxa"/>
          </w:tcPr>
          <w:p w:rsidR="00022BBB" w:rsidRPr="00752605" w:rsidRDefault="00022BBB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2142" w:type="dxa"/>
          </w:tcPr>
          <w:p w:rsidR="00022BBB" w:rsidRPr="00752605" w:rsidRDefault="00C24D83" w:rsidP="00A71B4D">
            <w:pP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创建日期</w:t>
            </w:r>
          </w:p>
        </w:tc>
      </w:tr>
      <w:tr w:rsidR="00022BBB" w:rsidTr="00A71B4D">
        <w:tc>
          <w:tcPr>
            <w:tcW w:w="2553" w:type="dxa"/>
          </w:tcPr>
          <w:p w:rsidR="00022BBB" w:rsidRPr="007F3772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updated_at</w:t>
            </w:r>
          </w:p>
        </w:tc>
        <w:tc>
          <w:tcPr>
            <w:tcW w:w="2060" w:type="dxa"/>
          </w:tcPr>
          <w:p w:rsidR="00022BBB" w:rsidRPr="00143BB8" w:rsidRDefault="00C24D83" w:rsidP="00A71B4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67" w:type="dxa"/>
          </w:tcPr>
          <w:p w:rsidR="00022BBB" w:rsidRPr="00752605" w:rsidRDefault="00022BBB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2142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修改日期</w:t>
            </w:r>
          </w:p>
        </w:tc>
      </w:tr>
    </w:tbl>
    <w:p w:rsidR="00154839" w:rsidRDefault="00A4731F" w:rsidP="00154839">
      <w:pPr>
        <w:pStyle w:val="3"/>
        <w:rPr>
          <w:rFonts w:ascii="宋体" w:hAnsi="宋体"/>
        </w:rPr>
      </w:pPr>
      <w:bookmarkStart w:id="10" w:name="_Toc401052775"/>
      <w:r>
        <w:rPr>
          <w:rFonts w:ascii="宋体" w:hAnsi="宋体" w:hint="eastAsia"/>
        </w:rPr>
        <w:t>1</w:t>
      </w:r>
      <w:r w:rsidR="00154839">
        <w:rPr>
          <w:rFonts w:ascii="宋体" w:hAnsi="宋体" w:hint="eastAsia"/>
        </w:rPr>
        <w:t>.4.2用户</w:t>
      </w:r>
      <w:r w:rsidR="00C24D83">
        <w:rPr>
          <w:rFonts w:ascii="宋体" w:hAnsi="宋体" w:hint="eastAsia"/>
        </w:rPr>
        <w:t>与角色</w:t>
      </w:r>
      <w:r w:rsidR="00154839">
        <w:rPr>
          <w:rFonts w:ascii="宋体" w:hAnsi="宋体" w:hint="eastAsia"/>
        </w:rPr>
        <w:t>关系</w:t>
      </w:r>
      <w:r w:rsidR="0022259F">
        <w:rPr>
          <w:rFonts w:ascii="宋体" w:hAnsi="宋体" w:hint="eastAsia"/>
        </w:rPr>
        <w:t>表</w:t>
      </w:r>
      <w:bookmarkEnd w:id="10"/>
    </w:p>
    <w:p w:rsidR="00D85094" w:rsidRPr="00D85094" w:rsidRDefault="00C24D83" w:rsidP="00D85094">
      <w:r>
        <w:rPr>
          <w:rFonts w:hint="eastAsia"/>
        </w:rPr>
        <w:t>authorities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3"/>
        <w:gridCol w:w="2060"/>
        <w:gridCol w:w="1767"/>
        <w:gridCol w:w="2142"/>
      </w:tblGrid>
      <w:tr w:rsidR="00022BBB" w:rsidTr="00A71B4D">
        <w:tc>
          <w:tcPr>
            <w:tcW w:w="2553" w:type="dxa"/>
          </w:tcPr>
          <w:p w:rsidR="00022BBB" w:rsidRPr="003E0B8C" w:rsidRDefault="00022BBB" w:rsidP="00A71B4D"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:rsidR="00022BBB" w:rsidRDefault="00022BBB" w:rsidP="00A71B4D">
            <w:r>
              <w:rPr>
                <w:rFonts w:hint="eastAsia"/>
              </w:rPr>
              <w:t>字段类型</w:t>
            </w:r>
          </w:p>
        </w:tc>
        <w:tc>
          <w:tcPr>
            <w:tcW w:w="1767" w:type="dxa"/>
          </w:tcPr>
          <w:p w:rsidR="00022BBB" w:rsidRPr="00752605" w:rsidRDefault="00022BBB" w:rsidP="00A71B4D">
            <w:r>
              <w:rPr>
                <w:rFonts w:hint="eastAsia"/>
              </w:rPr>
              <w:t>长度</w:t>
            </w:r>
          </w:p>
        </w:tc>
        <w:tc>
          <w:tcPr>
            <w:tcW w:w="2142" w:type="dxa"/>
          </w:tcPr>
          <w:p w:rsidR="00022BBB" w:rsidRPr="00752605" w:rsidRDefault="00022BBB" w:rsidP="00A71B4D">
            <w:r w:rsidRPr="00752605">
              <w:rPr>
                <w:rFonts w:hint="eastAsia"/>
              </w:rPr>
              <w:t>描述</w:t>
            </w:r>
          </w:p>
        </w:tc>
      </w:tr>
      <w:tr w:rsidR="00022BBB" w:rsidTr="00A71B4D">
        <w:tc>
          <w:tcPr>
            <w:tcW w:w="2553" w:type="dxa"/>
          </w:tcPr>
          <w:p w:rsidR="00022BBB" w:rsidRPr="007F3772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60" w:type="dxa"/>
          </w:tcPr>
          <w:p w:rsidR="00022BBB" w:rsidRPr="00143BB8" w:rsidRDefault="00022BBB" w:rsidP="00A71B4D">
            <w:r w:rsidRPr="00143B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67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50</w:t>
            </w:r>
          </w:p>
        </w:tc>
        <w:tc>
          <w:tcPr>
            <w:tcW w:w="2142" w:type="dxa"/>
          </w:tcPr>
          <w:p w:rsidR="00022BBB" w:rsidRPr="00752605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用户名称</w:t>
            </w:r>
          </w:p>
        </w:tc>
      </w:tr>
      <w:tr w:rsidR="00022BBB" w:rsidTr="00A71B4D">
        <w:tc>
          <w:tcPr>
            <w:tcW w:w="2553" w:type="dxa"/>
          </w:tcPr>
          <w:p w:rsidR="00022BBB" w:rsidRPr="009017FC" w:rsidRDefault="00C24D83" w:rsidP="00A71B4D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authority</w:t>
            </w:r>
          </w:p>
        </w:tc>
        <w:tc>
          <w:tcPr>
            <w:tcW w:w="2060" w:type="dxa"/>
          </w:tcPr>
          <w:p w:rsidR="00022BBB" w:rsidRPr="00143BB8" w:rsidRDefault="00022BBB" w:rsidP="00A71B4D">
            <w:r w:rsidRPr="00143B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67" w:type="dxa"/>
          </w:tcPr>
          <w:p w:rsidR="00022BBB" w:rsidRDefault="00C24D83" w:rsidP="00A71B4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255</w:t>
            </w:r>
          </w:p>
        </w:tc>
        <w:tc>
          <w:tcPr>
            <w:tcW w:w="2142" w:type="dxa"/>
          </w:tcPr>
          <w:p w:rsidR="00022BBB" w:rsidRPr="00752605" w:rsidRDefault="00C24D83" w:rsidP="00022BBB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角色名称</w:t>
            </w:r>
          </w:p>
        </w:tc>
      </w:tr>
    </w:tbl>
    <w:p w:rsidR="00C24D83" w:rsidRDefault="00C24D83" w:rsidP="00C24D83">
      <w:pPr>
        <w:pStyle w:val="3"/>
        <w:rPr>
          <w:rFonts w:ascii="宋体" w:hAnsi="宋体"/>
        </w:rPr>
      </w:pPr>
      <w:bookmarkStart w:id="11" w:name="_Toc401052776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.4.3</w:t>
      </w:r>
      <w:r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与组</w:t>
      </w:r>
      <w:r>
        <w:rPr>
          <w:rFonts w:ascii="宋体" w:hAnsi="宋体" w:hint="eastAsia"/>
        </w:rPr>
        <w:t>关系表</w:t>
      </w:r>
      <w:bookmarkEnd w:id="11"/>
    </w:p>
    <w:p w:rsidR="00C24D83" w:rsidRPr="00D85094" w:rsidRDefault="00C24D83" w:rsidP="00C24D83">
      <w:r>
        <w:t>group</w:t>
      </w:r>
      <w:r>
        <w:rPr>
          <w:rFonts w:hint="eastAsia"/>
        </w:rPr>
        <w:t>_</w:t>
      </w:r>
      <w:r>
        <w:rPr>
          <w:rFonts w:hint="eastAsia"/>
        </w:rPr>
        <w:t>authorities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3"/>
        <w:gridCol w:w="2060"/>
        <w:gridCol w:w="1767"/>
        <w:gridCol w:w="2142"/>
      </w:tblGrid>
      <w:tr w:rsidR="00C24D83" w:rsidTr="009B4179">
        <w:tc>
          <w:tcPr>
            <w:tcW w:w="2553" w:type="dxa"/>
          </w:tcPr>
          <w:p w:rsidR="00C24D83" w:rsidRPr="003E0B8C" w:rsidRDefault="00C24D83" w:rsidP="009B4179"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:rsidR="00C24D83" w:rsidRDefault="00C24D83" w:rsidP="009B4179">
            <w:r>
              <w:rPr>
                <w:rFonts w:hint="eastAsia"/>
              </w:rPr>
              <w:t>字段类型</w:t>
            </w:r>
          </w:p>
        </w:tc>
        <w:tc>
          <w:tcPr>
            <w:tcW w:w="1767" w:type="dxa"/>
          </w:tcPr>
          <w:p w:rsidR="00C24D83" w:rsidRPr="00752605" w:rsidRDefault="00C24D83" w:rsidP="009B4179">
            <w:r>
              <w:rPr>
                <w:rFonts w:hint="eastAsia"/>
              </w:rPr>
              <w:t>长度</w:t>
            </w:r>
          </w:p>
        </w:tc>
        <w:tc>
          <w:tcPr>
            <w:tcW w:w="2142" w:type="dxa"/>
          </w:tcPr>
          <w:p w:rsidR="00C24D83" w:rsidRPr="00752605" w:rsidRDefault="00C24D83" w:rsidP="009B4179">
            <w:r w:rsidRPr="00752605">
              <w:rPr>
                <w:rFonts w:hint="eastAsia"/>
              </w:rPr>
              <w:t>描述</w:t>
            </w:r>
          </w:p>
        </w:tc>
      </w:tr>
      <w:tr w:rsidR="00C24D83" w:rsidTr="009B4179">
        <w:tc>
          <w:tcPr>
            <w:tcW w:w="2553" w:type="dxa"/>
          </w:tcPr>
          <w:p w:rsidR="00C24D83" w:rsidRPr="007F3772" w:rsidRDefault="00986F6E" w:rsidP="009B4179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id</w:t>
            </w:r>
          </w:p>
        </w:tc>
        <w:tc>
          <w:tcPr>
            <w:tcW w:w="2060" w:type="dxa"/>
          </w:tcPr>
          <w:p w:rsidR="00C24D83" w:rsidRPr="00143BB8" w:rsidRDefault="00986F6E" w:rsidP="009B4179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67" w:type="dxa"/>
          </w:tcPr>
          <w:p w:rsidR="00C24D83" w:rsidRPr="00752605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10</w:t>
            </w:r>
          </w:p>
        </w:tc>
        <w:tc>
          <w:tcPr>
            <w:tcW w:w="2142" w:type="dxa"/>
          </w:tcPr>
          <w:p w:rsidR="00C24D83" w:rsidRPr="00752605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唯一标识</w:t>
            </w:r>
          </w:p>
        </w:tc>
      </w:tr>
      <w:tr w:rsidR="00986F6E" w:rsidTr="009B4179">
        <w:tc>
          <w:tcPr>
            <w:tcW w:w="2553" w:type="dxa"/>
          </w:tcPr>
          <w:p w:rsidR="00986F6E" w:rsidRPr="009017FC" w:rsidRDefault="00986F6E" w:rsidP="009B4179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group_id</w:t>
            </w:r>
          </w:p>
        </w:tc>
        <w:tc>
          <w:tcPr>
            <w:tcW w:w="2060" w:type="dxa"/>
          </w:tcPr>
          <w:p w:rsidR="00986F6E" w:rsidRPr="00143BB8" w:rsidRDefault="00986F6E" w:rsidP="009B4179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67" w:type="dxa"/>
          </w:tcPr>
          <w:p w:rsidR="00986F6E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10</w:t>
            </w:r>
          </w:p>
        </w:tc>
        <w:tc>
          <w:tcPr>
            <w:tcW w:w="2142" w:type="dxa"/>
          </w:tcPr>
          <w:p w:rsidR="00986F6E" w:rsidRPr="00752605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组标识</w:t>
            </w:r>
          </w:p>
        </w:tc>
      </w:tr>
      <w:tr w:rsidR="00C24D83" w:rsidTr="009B4179">
        <w:tc>
          <w:tcPr>
            <w:tcW w:w="2553" w:type="dxa"/>
          </w:tcPr>
          <w:p w:rsidR="00C24D83" w:rsidRPr="009017FC" w:rsidRDefault="00986F6E" w:rsidP="009B4179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authority</w:t>
            </w:r>
          </w:p>
        </w:tc>
        <w:tc>
          <w:tcPr>
            <w:tcW w:w="2060" w:type="dxa"/>
          </w:tcPr>
          <w:p w:rsidR="00C24D83" w:rsidRPr="00143BB8" w:rsidRDefault="00986F6E" w:rsidP="009B4179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67" w:type="dxa"/>
          </w:tcPr>
          <w:p w:rsidR="00C24D83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255</w:t>
            </w:r>
          </w:p>
        </w:tc>
        <w:tc>
          <w:tcPr>
            <w:tcW w:w="2142" w:type="dxa"/>
          </w:tcPr>
          <w:p w:rsidR="00C24D83" w:rsidRPr="00752605" w:rsidRDefault="00986F6E" w:rsidP="009B4179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角色名称</w:t>
            </w:r>
          </w:p>
        </w:tc>
      </w:tr>
    </w:tbl>
    <w:p w:rsidR="000D715E" w:rsidRPr="00022BBB" w:rsidRDefault="000D715E" w:rsidP="000D715E"/>
    <w:sectPr w:rsidR="000D715E" w:rsidRPr="00022BBB" w:rsidSect="00F927A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82" w:rsidRDefault="00243A82">
      <w:r>
        <w:separator/>
      </w:r>
    </w:p>
  </w:endnote>
  <w:endnote w:type="continuationSeparator" w:id="0">
    <w:p w:rsidR="00243A82" w:rsidRDefault="0024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CD1" w:rsidRDefault="00873CD1">
    <w:pPr>
      <w:pStyle w:val="a5"/>
      <w:jc w:val="both"/>
    </w:pPr>
  </w:p>
  <w:p w:rsidR="00873CD1" w:rsidRDefault="00873C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82" w:rsidRDefault="00243A82">
      <w:r>
        <w:separator/>
      </w:r>
    </w:p>
  </w:footnote>
  <w:footnote w:type="continuationSeparator" w:id="0">
    <w:p w:rsidR="00243A82" w:rsidRDefault="00243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CD1" w:rsidRDefault="00873CD1">
    <w:pPr>
      <w:pStyle w:val="a4"/>
      <w:jc w:val="both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0B1397"/>
    <w:multiLevelType w:val="hybridMultilevel"/>
    <w:tmpl w:val="B61E11A4"/>
    <w:lvl w:ilvl="0" w:tplc="8E4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6C47960"/>
    <w:multiLevelType w:val="hybridMultilevel"/>
    <w:tmpl w:val="B61E11A4"/>
    <w:lvl w:ilvl="0" w:tplc="8E4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C34836"/>
    <w:multiLevelType w:val="hybridMultilevel"/>
    <w:tmpl w:val="5D76E2B2"/>
    <w:lvl w:ilvl="0" w:tplc="C79A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5D27890"/>
    <w:multiLevelType w:val="hybridMultilevel"/>
    <w:tmpl w:val="B61E11A4"/>
    <w:lvl w:ilvl="0" w:tplc="8E4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0E0665"/>
    <w:multiLevelType w:val="hybridMultilevel"/>
    <w:tmpl w:val="B61E11A4"/>
    <w:lvl w:ilvl="0" w:tplc="8E4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5D54B5"/>
    <w:multiLevelType w:val="hybridMultilevel"/>
    <w:tmpl w:val="B61E11A4"/>
    <w:lvl w:ilvl="0" w:tplc="8E4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22"/>
  </w:num>
  <w:num w:numId="5">
    <w:abstractNumId w:val="4"/>
  </w:num>
  <w:num w:numId="6">
    <w:abstractNumId w:val="6"/>
  </w:num>
  <w:num w:numId="7">
    <w:abstractNumId w:val="17"/>
  </w:num>
  <w:num w:numId="8">
    <w:abstractNumId w:val="8"/>
  </w:num>
  <w:num w:numId="9">
    <w:abstractNumId w:val="5"/>
  </w:num>
  <w:num w:numId="10">
    <w:abstractNumId w:val="25"/>
  </w:num>
  <w:num w:numId="11">
    <w:abstractNumId w:val="21"/>
  </w:num>
  <w:num w:numId="12">
    <w:abstractNumId w:val="0"/>
  </w:num>
  <w:num w:numId="13">
    <w:abstractNumId w:val="24"/>
  </w:num>
  <w:num w:numId="14">
    <w:abstractNumId w:val="19"/>
  </w:num>
  <w:num w:numId="15">
    <w:abstractNumId w:val="7"/>
  </w:num>
  <w:num w:numId="16">
    <w:abstractNumId w:val="23"/>
  </w:num>
  <w:num w:numId="17">
    <w:abstractNumId w:val="3"/>
  </w:num>
  <w:num w:numId="18">
    <w:abstractNumId w:val="1"/>
  </w:num>
  <w:num w:numId="19">
    <w:abstractNumId w:val="9"/>
  </w:num>
  <w:num w:numId="20">
    <w:abstractNumId w:val="20"/>
  </w:num>
  <w:num w:numId="21">
    <w:abstractNumId w:val="12"/>
  </w:num>
  <w:num w:numId="22">
    <w:abstractNumId w:val="15"/>
  </w:num>
  <w:num w:numId="23">
    <w:abstractNumId w:val="2"/>
  </w:num>
  <w:num w:numId="24">
    <w:abstractNumId w:val="27"/>
  </w:num>
  <w:num w:numId="25">
    <w:abstractNumId w:val="26"/>
  </w:num>
  <w:num w:numId="26">
    <w:abstractNumId w:val="18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693"/>
    <w:rsid w:val="00011E36"/>
    <w:rsid w:val="00017F22"/>
    <w:rsid w:val="00022BBB"/>
    <w:rsid w:val="000347F5"/>
    <w:rsid w:val="00046C20"/>
    <w:rsid w:val="00063C83"/>
    <w:rsid w:val="000641DD"/>
    <w:rsid w:val="000671F3"/>
    <w:rsid w:val="000779C4"/>
    <w:rsid w:val="00087D9D"/>
    <w:rsid w:val="000A5968"/>
    <w:rsid w:val="000A5985"/>
    <w:rsid w:val="000D0595"/>
    <w:rsid w:val="000D715E"/>
    <w:rsid w:val="000F43FC"/>
    <w:rsid w:val="00104CE6"/>
    <w:rsid w:val="00112650"/>
    <w:rsid w:val="00124078"/>
    <w:rsid w:val="00136012"/>
    <w:rsid w:val="00154839"/>
    <w:rsid w:val="0016770F"/>
    <w:rsid w:val="0018084B"/>
    <w:rsid w:val="00181EE6"/>
    <w:rsid w:val="00183A58"/>
    <w:rsid w:val="001B1D70"/>
    <w:rsid w:val="001B425C"/>
    <w:rsid w:val="001D0F45"/>
    <w:rsid w:val="001E632A"/>
    <w:rsid w:val="001F4399"/>
    <w:rsid w:val="001F7930"/>
    <w:rsid w:val="002117FA"/>
    <w:rsid w:val="0022259F"/>
    <w:rsid w:val="00243A82"/>
    <w:rsid w:val="002464C8"/>
    <w:rsid w:val="00252455"/>
    <w:rsid w:val="00256E6D"/>
    <w:rsid w:val="00265D21"/>
    <w:rsid w:val="0026721B"/>
    <w:rsid w:val="00277892"/>
    <w:rsid w:val="00284278"/>
    <w:rsid w:val="00286CFE"/>
    <w:rsid w:val="0028736E"/>
    <w:rsid w:val="002B6852"/>
    <w:rsid w:val="002E1913"/>
    <w:rsid w:val="002E412E"/>
    <w:rsid w:val="002F1779"/>
    <w:rsid w:val="00305A54"/>
    <w:rsid w:val="0031600A"/>
    <w:rsid w:val="00326A26"/>
    <w:rsid w:val="00352FD9"/>
    <w:rsid w:val="00355896"/>
    <w:rsid w:val="00376D12"/>
    <w:rsid w:val="00383A36"/>
    <w:rsid w:val="003951C6"/>
    <w:rsid w:val="003B1B77"/>
    <w:rsid w:val="003C2AFA"/>
    <w:rsid w:val="003F1918"/>
    <w:rsid w:val="003F741D"/>
    <w:rsid w:val="0041209B"/>
    <w:rsid w:val="004446AA"/>
    <w:rsid w:val="00472B52"/>
    <w:rsid w:val="00493D1B"/>
    <w:rsid w:val="0049646C"/>
    <w:rsid w:val="004C311A"/>
    <w:rsid w:val="004E1E90"/>
    <w:rsid w:val="004F674B"/>
    <w:rsid w:val="00532D06"/>
    <w:rsid w:val="0054638A"/>
    <w:rsid w:val="005661A7"/>
    <w:rsid w:val="00567173"/>
    <w:rsid w:val="00571FAA"/>
    <w:rsid w:val="00573185"/>
    <w:rsid w:val="005804A3"/>
    <w:rsid w:val="00586A3C"/>
    <w:rsid w:val="00592A10"/>
    <w:rsid w:val="005A320C"/>
    <w:rsid w:val="005B3F1A"/>
    <w:rsid w:val="005D6BF5"/>
    <w:rsid w:val="006734C7"/>
    <w:rsid w:val="006A09E8"/>
    <w:rsid w:val="006A15E3"/>
    <w:rsid w:val="006A7936"/>
    <w:rsid w:val="006B4209"/>
    <w:rsid w:val="006C7F85"/>
    <w:rsid w:val="006D235F"/>
    <w:rsid w:val="006D268C"/>
    <w:rsid w:val="007018A5"/>
    <w:rsid w:val="007461B9"/>
    <w:rsid w:val="00754807"/>
    <w:rsid w:val="007631F8"/>
    <w:rsid w:val="00774CE0"/>
    <w:rsid w:val="007B279A"/>
    <w:rsid w:val="007C20BC"/>
    <w:rsid w:val="007C59DB"/>
    <w:rsid w:val="007C733D"/>
    <w:rsid w:val="007D079C"/>
    <w:rsid w:val="007D7419"/>
    <w:rsid w:val="007E1546"/>
    <w:rsid w:val="00815F35"/>
    <w:rsid w:val="00823DE8"/>
    <w:rsid w:val="008636A8"/>
    <w:rsid w:val="00866192"/>
    <w:rsid w:val="00873CD1"/>
    <w:rsid w:val="0089552A"/>
    <w:rsid w:val="008B0D30"/>
    <w:rsid w:val="008B2FA6"/>
    <w:rsid w:val="008B5AE7"/>
    <w:rsid w:val="008C0345"/>
    <w:rsid w:val="008C0D97"/>
    <w:rsid w:val="008C2E86"/>
    <w:rsid w:val="00907CF4"/>
    <w:rsid w:val="009134BC"/>
    <w:rsid w:val="0091785B"/>
    <w:rsid w:val="00925CB3"/>
    <w:rsid w:val="00970CF3"/>
    <w:rsid w:val="00986F6E"/>
    <w:rsid w:val="009A5D02"/>
    <w:rsid w:val="009B1C84"/>
    <w:rsid w:val="009B6804"/>
    <w:rsid w:val="009C7DE2"/>
    <w:rsid w:val="009F63BF"/>
    <w:rsid w:val="00A31E42"/>
    <w:rsid w:val="00A44F5B"/>
    <w:rsid w:val="00A4731F"/>
    <w:rsid w:val="00A5329D"/>
    <w:rsid w:val="00A71B4D"/>
    <w:rsid w:val="00A73BB2"/>
    <w:rsid w:val="00A773AC"/>
    <w:rsid w:val="00A82CE4"/>
    <w:rsid w:val="00AC373A"/>
    <w:rsid w:val="00AD3810"/>
    <w:rsid w:val="00B10D9E"/>
    <w:rsid w:val="00B1451D"/>
    <w:rsid w:val="00B17E11"/>
    <w:rsid w:val="00B24C38"/>
    <w:rsid w:val="00B4292B"/>
    <w:rsid w:val="00B768DC"/>
    <w:rsid w:val="00B92646"/>
    <w:rsid w:val="00BF42CB"/>
    <w:rsid w:val="00C20400"/>
    <w:rsid w:val="00C216A8"/>
    <w:rsid w:val="00C24B84"/>
    <w:rsid w:val="00C24D83"/>
    <w:rsid w:val="00C45F6C"/>
    <w:rsid w:val="00C5565C"/>
    <w:rsid w:val="00C71172"/>
    <w:rsid w:val="00C87099"/>
    <w:rsid w:val="00C95546"/>
    <w:rsid w:val="00CE6D78"/>
    <w:rsid w:val="00CF4C0B"/>
    <w:rsid w:val="00D06F6B"/>
    <w:rsid w:val="00D23EE3"/>
    <w:rsid w:val="00D2433E"/>
    <w:rsid w:val="00D269EF"/>
    <w:rsid w:val="00D3306B"/>
    <w:rsid w:val="00D405F6"/>
    <w:rsid w:val="00D45793"/>
    <w:rsid w:val="00D85094"/>
    <w:rsid w:val="00D97693"/>
    <w:rsid w:val="00DB6181"/>
    <w:rsid w:val="00DB7E7E"/>
    <w:rsid w:val="00E24CE1"/>
    <w:rsid w:val="00E65E90"/>
    <w:rsid w:val="00E7527F"/>
    <w:rsid w:val="00EB1788"/>
    <w:rsid w:val="00EB2253"/>
    <w:rsid w:val="00ED14E5"/>
    <w:rsid w:val="00ED4827"/>
    <w:rsid w:val="00EE41FC"/>
    <w:rsid w:val="00EE482A"/>
    <w:rsid w:val="00EF437F"/>
    <w:rsid w:val="00F00759"/>
    <w:rsid w:val="00F0438F"/>
    <w:rsid w:val="00F14D6F"/>
    <w:rsid w:val="00F46B65"/>
    <w:rsid w:val="00F47D3E"/>
    <w:rsid w:val="00F927A9"/>
    <w:rsid w:val="00FA4BBC"/>
    <w:rsid w:val="00FB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7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92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927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92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63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927A9"/>
  </w:style>
  <w:style w:type="paragraph" w:styleId="20">
    <w:name w:val="toc 2"/>
    <w:basedOn w:val="a"/>
    <w:next w:val="a"/>
    <w:autoRedefine/>
    <w:semiHidden/>
    <w:rsid w:val="00F927A9"/>
    <w:pPr>
      <w:ind w:leftChars="200" w:left="420"/>
    </w:pPr>
  </w:style>
  <w:style w:type="paragraph" w:styleId="30">
    <w:name w:val="toc 3"/>
    <w:basedOn w:val="a"/>
    <w:next w:val="a"/>
    <w:autoRedefine/>
    <w:semiHidden/>
    <w:rsid w:val="00F927A9"/>
    <w:pPr>
      <w:ind w:leftChars="400" w:left="840"/>
    </w:pPr>
  </w:style>
  <w:style w:type="paragraph" w:styleId="40">
    <w:name w:val="toc 4"/>
    <w:basedOn w:val="a"/>
    <w:next w:val="a"/>
    <w:autoRedefine/>
    <w:semiHidden/>
    <w:rsid w:val="00F927A9"/>
    <w:pPr>
      <w:ind w:leftChars="600" w:left="1260"/>
    </w:pPr>
  </w:style>
  <w:style w:type="paragraph" w:styleId="50">
    <w:name w:val="toc 5"/>
    <w:basedOn w:val="a"/>
    <w:next w:val="a"/>
    <w:autoRedefine/>
    <w:semiHidden/>
    <w:rsid w:val="00F927A9"/>
    <w:pPr>
      <w:ind w:leftChars="800" w:left="1680"/>
    </w:pPr>
  </w:style>
  <w:style w:type="paragraph" w:styleId="6">
    <w:name w:val="toc 6"/>
    <w:basedOn w:val="a"/>
    <w:next w:val="a"/>
    <w:autoRedefine/>
    <w:semiHidden/>
    <w:rsid w:val="00F927A9"/>
    <w:pPr>
      <w:ind w:leftChars="1000" w:left="2100"/>
    </w:pPr>
  </w:style>
  <w:style w:type="paragraph" w:styleId="7">
    <w:name w:val="toc 7"/>
    <w:basedOn w:val="a"/>
    <w:next w:val="a"/>
    <w:autoRedefine/>
    <w:semiHidden/>
    <w:rsid w:val="00F927A9"/>
    <w:pPr>
      <w:ind w:leftChars="1200" w:left="2520"/>
    </w:pPr>
  </w:style>
  <w:style w:type="paragraph" w:styleId="8">
    <w:name w:val="toc 8"/>
    <w:basedOn w:val="a"/>
    <w:next w:val="a"/>
    <w:autoRedefine/>
    <w:semiHidden/>
    <w:rsid w:val="00F927A9"/>
    <w:pPr>
      <w:ind w:leftChars="1400" w:left="2940"/>
    </w:pPr>
  </w:style>
  <w:style w:type="paragraph" w:styleId="9">
    <w:name w:val="toc 9"/>
    <w:basedOn w:val="a"/>
    <w:next w:val="a"/>
    <w:autoRedefine/>
    <w:semiHidden/>
    <w:rsid w:val="00F927A9"/>
    <w:pPr>
      <w:ind w:leftChars="1600" w:left="3360"/>
    </w:pPr>
  </w:style>
  <w:style w:type="character" w:styleId="a3">
    <w:name w:val="Hyperlink"/>
    <w:basedOn w:val="a0"/>
    <w:semiHidden/>
    <w:rsid w:val="00F927A9"/>
    <w:rPr>
      <w:color w:val="0000FF"/>
      <w:u w:val="single"/>
    </w:rPr>
  </w:style>
  <w:style w:type="paragraph" w:styleId="a4">
    <w:name w:val="header"/>
    <w:basedOn w:val="a"/>
    <w:semiHidden/>
    <w:rsid w:val="00F9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F9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F927A9"/>
    <w:rPr>
      <w:color w:val="FF0000"/>
    </w:rPr>
  </w:style>
  <w:style w:type="paragraph" w:styleId="a7">
    <w:name w:val="Body Text Indent"/>
    <w:basedOn w:val="a"/>
    <w:semiHidden/>
    <w:rsid w:val="00F927A9"/>
    <w:pPr>
      <w:ind w:leftChars="372" w:left="781" w:firstLineChars="200" w:firstLine="420"/>
    </w:pPr>
  </w:style>
  <w:style w:type="character" w:customStyle="1" w:styleId="4Char">
    <w:name w:val="标题 4 Char"/>
    <w:basedOn w:val="a0"/>
    <w:link w:val="4"/>
    <w:uiPriority w:val="9"/>
    <w:rsid w:val="00EE41F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List Paragraph"/>
    <w:basedOn w:val="a"/>
    <w:uiPriority w:val="34"/>
    <w:qFormat/>
    <w:rsid w:val="00EE41FC"/>
    <w:pPr>
      <w:ind w:firstLineChars="200" w:firstLine="420"/>
    </w:pPr>
  </w:style>
  <w:style w:type="table" w:styleId="a9">
    <w:name w:val="Table Grid"/>
    <w:basedOn w:val="a1"/>
    <w:uiPriority w:val="59"/>
    <w:rsid w:val="0022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925CB3"/>
  </w:style>
  <w:style w:type="paragraph" w:styleId="aa">
    <w:name w:val="Normal (Web)"/>
    <w:basedOn w:val="a"/>
    <w:uiPriority w:val="99"/>
    <w:semiHidden/>
    <w:unhideWhenUsed/>
    <w:rsid w:val="00925C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925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25CB3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25CB3"/>
  </w:style>
  <w:style w:type="character" w:customStyle="1" w:styleId="5Char">
    <w:name w:val="标题 5 Char"/>
    <w:basedOn w:val="a0"/>
    <w:link w:val="5"/>
    <w:uiPriority w:val="9"/>
    <w:semiHidden/>
    <w:rsid w:val="001E632A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customStyle="1" w:styleId="4Char">
    <w:name w:val="标题 4 Char"/>
    <w:basedOn w:val="a0"/>
    <w:link w:val="4"/>
    <w:uiPriority w:val="9"/>
    <w:rsid w:val="00EE41F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List Paragraph"/>
    <w:basedOn w:val="a"/>
    <w:uiPriority w:val="34"/>
    <w:qFormat/>
    <w:rsid w:val="00EE41FC"/>
    <w:pPr>
      <w:ind w:firstLineChars="200" w:firstLine="420"/>
    </w:pPr>
  </w:style>
  <w:style w:type="table" w:styleId="a9">
    <w:name w:val="Table Grid"/>
    <w:basedOn w:val="a1"/>
    <w:uiPriority w:val="59"/>
    <w:rsid w:val="0022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29992;&#25143;&#27880;&#20876;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E77B-27C3-4D1B-B28C-2ACA44C7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五、详细设计说明书.dot</Template>
  <TotalTime>1797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Company>北京北大天正科技发展有限公司</Company>
  <LinksUpToDate>false</LinksUpToDate>
  <CharactersWithSpaces>2313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creator>Stone</dc:creator>
  <cp:lastModifiedBy>Sin</cp:lastModifiedBy>
  <cp:revision>113</cp:revision>
  <cp:lastPrinted>2001-02-09T04:16:00Z</cp:lastPrinted>
  <dcterms:created xsi:type="dcterms:W3CDTF">2014-05-05T14:13:00Z</dcterms:created>
  <dcterms:modified xsi:type="dcterms:W3CDTF">2014-10-14T04:24:00Z</dcterms:modified>
</cp:coreProperties>
</file>